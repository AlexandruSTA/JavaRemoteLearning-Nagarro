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8CEF" w14:textId="300A49B9" w:rsidR="00FB04A6" w:rsidRDefault="00FB04A6" w:rsidP="00FB04A6">
      <w:r>
        <w:t xml:space="preserve">1. Refactor </w:t>
      </w:r>
      <w:r w:rsidR="00591371">
        <w:t xml:space="preserve">product-sample </w:t>
      </w:r>
      <w:r>
        <w:t xml:space="preserve">such that it respects OOP principles (mainly </w:t>
      </w:r>
      <w:proofErr w:type="spellStart"/>
      <w:r>
        <w:t>Liskov</w:t>
      </w:r>
      <w:proofErr w:type="spellEnd"/>
      <w:r>
        <w:t xml:space="preserve"> substitution)</w:t>
      </w:r>
    </w:p>
    <w:p w14:paraId="2585176F" w14:textId="153AECBF" w:rsidR="00540869" w:rsidRDefault="00FB04A6" w:rsidP="00FB04A6">
      <w:r>
        <w:t xml:space="preserve">2. </w:t>
      </w:r>
      <w:r w:rsidR="00540869">
        <w:t>Refactor driver-sample such that it respects OOP principles (mainly interface segregation</w:t>
      </w:r>
      <w:r w:rsidR="00540869">
        <w:rPr>
          <w:lang w:val="en-US"/>
        </w:rPr>
        <w:t xml:space="preserve"> </w:t>
      </w:r>
      <w:r w:rsidR="00540869">
        <w:t>principle)</w:t>
      </w:r>
    </w:p>
    <w:sectPr w:rsidR="00540869" w:rsidSect="00BB621F">
      <w:headerReference w:type="default" r:id="rId12"/>
      <w:footerReference w:type="default" r:id="rId13"/>
      <w:headerReference w:type="first" r:id="rId14"/>
      <w:pgSz w:w="11909" w:h="16834" w:code="9"/>
      <w:pgMar w:top="2102" w:right="1138" w:bottom="994" w:left="1411" w:header="850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C65E" w14:textId="77777777" w:rsidR="00447FFB" w:rsidRDefault="00447FFB">
      <w:r>
        <w:separator/>
      </w:r>
    </w:p>
  </w:endnote>
  <w:endnote w:type="continuationSeparator" w:id="0">
    <w:p w14:paraId="0C58F934" w14:textId="77777777" w:rsidR="00447FFB" w:rsidRDefault="0044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AA8A" w14:textId="77777777" w:rsidR="00EB4EF5" w:rsidRPr="0065722C" w:rsidRDefault="00A0153E" w:rsidP="00A0153E">
    <w:pPr>
      <w:pStyle w:val="Footer-bordered"/>
      <w:framePr w:w="10204" w:h="669" w:hRule="exact" w:wrap="notBeside" w:vAnchor="page" w:hAnchor="page" w:x="851" w:y="16156"/>
      <w:pBdr>
        <w:top w:val="none" w:sz="0" w:space="0" w:color="auto"/>
      </w:pBdr>
      <w:tabs>
        <w:tab w:val="clear" w:pos="4500"/>
        <w:tab w:val="clear" w:pos="9360"/>
        <w:tab w:val="clear" w:pos="11520"/>
        <w:tab w:val="center" w:pos="4820"/>
        <w:tab w:val="right" w:pos="10206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E3AA600" wp14:editId="6AFF2C8F">
              <wp:simplePos x="0" y="0"/>
              <wp:positionH relativeFrom="column">
                <wp:posOffset>4762</wp:posOffset>
              </wp:positionH>
              <wp:positionV relativeFrom="paragraph">
                <wp:posOffset>-3175</wp:posOffset>
              </wp:positionV>
              <wp:extent cx="6479540" cy="3810"/>
              <wp:effectExtent l="0" t="0" r="16510" b="3429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-.25pt" to="510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" strokecolor="#7f7f7f [1612]"/>
          </w:pict>
        </mc:Fallback>
      </mc:AlternateContent>
    </w:r>
    <w:r w:rsidR="0065722C" w:rsidRPr="0065722C">
      <w:rPr>
        <w:rFonts w:cs="Verdana"/>
        <w:lang w:val="en-US"/>
      </w:rPr>
      <w:t xml:space="preserve">© </w:t>
    </w:r>
    <w:proofErr w:type="spellStart"/>
    <w:r w:rsidR="0065722C" w:rsidRPr="0065722C">
      <w:rPr>
        <w:rFonts w:cs="Verdana"/>
        <w:lang w:val="en-US"/>
      </w:rPr>
      <w:t>iQuest</w:t>
    </w:r>
    <w:proofErr w:type="spellEnd"/>
    <w:r w:rsidR="0065722C" w:rsidRPr="0065722C">
      <w:rPr>
        <w:rFonts w:cs="Verdana"/>
        <w:lang w:val="en-US"/>
      </w:rPr>
      <w:t xml:space="preserve"> </w:t>
    </w:r>
    <w:r w:rsidR="00281AAC">
      <w:rPr>
        <w:rFonts w:cs="Verdana"/>
        <w:lang w:val="en-US"/>
      </w:rPr>
      <w:t>Technologies</w:t>
    </w:r>
    <w:r w:rsidR="007E60ED">
      <w:rPr>
        <w:rFonts w:cs="Verdana"/>
        <w:lang w:val="en-US"/>
      </w:rPr>
      <w:t xml:space="preserve"> 2012. All rights reserved.</w:t>
    </w:r>
    <w:r w:rsidR="00064BA9">
      <w:tab/>
    </w:r>
    <w:r w:rsidR="00326C4C">
      <w:t xml:space="preserve">                   </w:t>
    </w:r>
    <w:proofErr w:type="spellStart"/>
    <w:r w:rsidR="001616D3">
      <w:t>I</w:t>
    </w:r>
    <w:r w:rsidR="00326C4C">
      <w:t>nternal</w:t>
    </w:r>
    <w:proofErr w:type="spellEnd"/>
    <w:r w:rsidR="00326C4C">
      <w:t xml:space="preserve"> document</w:t>
    </w:r>
    <w:r w:rsidR="0065722C" w:rsidRPr="0065722C">
      <w:t xml:space="preserve">               </w:t>
    </w:r>
    <w:r w:rsidR="0065722C" w:rsidRPr="0065722C">
      <w:tab/>
    </w:r>
    <w:r w:rsidR="0065722C" w:rsidRPr="0065722C">
      <w:fldChar w:fldCharType="begin"/>
    </w:r>
    <w:r w:rsidR="0065722C" w:rsidRPr="0065722C">
      <w:instrText xml:space="preserve"> PAGE </w:instrText>
    </w:r>
    <w:r w:rsidR="0065722C" w:rsidRPr="0065722C">
      <w:fldChar w:fldCharType="separate"/>
    </w:r>
    <w:r w:rsidR="00F3733F">
      <w:rPr>
        <w:noProof/>
      </w:rPr>
      <w:t>2</w:t>
    </w:r>
    <w:r w:rsidR="0065722C" w:rsidRPr="0065722C">
      <w:fldChar w:fldCharType="end"/>
    </w:r>
  </w:p>
  <w:p w14:paraId="2AF972E2" w14:textId="77777777" w:rsidR="006908AB" w:rsidRDefault="006908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4786" w14:textId="77777777" w:rsidR="00447FFB" w:rsidRDefault="00447FFB">
      <w:r>
        <w:separator/>
      </w:r>
    </w:p>
  </w:footnote>
  <w:footnote w:type="continuationSeparator" w:id="0">
    <w:p w14:paraId="30BF9BCA" w14:textId="77777777" w:rsidR="00447FFB" w:rsidRDefault="00447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BCA6" w14:textId="77777777" w:rsidR="00EB4EF5" w:rsidRDefault="0065722C" w:rsidP="0065722C">
    <w:pPr>
      <w:pStyle w:val="Header"/>
      <w:tabs>
        <w:tab w:val="clear" w:pos="1350"/>
        <w:tab w:val="clear" w:pos="6840"/>
        <w:tab w:val="clear" w:pos="7020"/>
        <w:tab w:val="left" w:pos="3751"/>
      </w:tabs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971D6D0" wp14:editId="0F4AA8CE">
          <wp:simplePos x="0" y="0"/>
          <wp:positionH relativeFrom="margin">
            <wp:posOffset>-33020</wp:posOffset>
          </wp:positionH>
          <wp:positionV relativeFrom="margin">
            <wp:posOffset>-759460</wp:posOffset>
          </wp:positionV>
          <wp:extent cx="1133475" cy="3117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7A9BFD73" w14:textId="77777777" w:rsidR="00EB4EF5" w:rsidRDefault="00EB4EF5" w:rsidP="0065722C">
    <w:pPr>
      <w:pStyle w:val="Header"/>
    </w:pPr>
  </w:p>
  <w:p w14:paraId="4D571A1D" w14:textId="77777777" w:rsidR="006908AB" w:rsidRDefault="00690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2E8D" w14:textId="77777777" w:rsidR="00937BE7" w:rsidRDefault="00937BE7">
    <w:pPr>
      <w:pStyle w:val="Header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A5D4CA1" wp14:editId="48519EDE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90B876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572C8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FE9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0164C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6A6B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450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50F1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6F8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F0F1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505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94D88"/>
    <w:multiLevelType w:val="hybridMultilevel"/>
    <w:tmpl w:val="39C0DB7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05D14E45"/>
    <w:multiLevelType w:val="multilevel"/>
    <w:tmpl w:val="199C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0ADD7E93"/>
    <w:multiLevelType w:val="hybridMultilevel"/>
    <w:tmpl w:val="2A64A5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CE61861"/>
    <w:multiLevelType w:val="hybridMultilevel"/>
    <w:tmpl w:val="F02A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9575AD"/>
    <w:multiLevelType w:val="hybridMultilevel"/>
    <w:tmpl w:val="87F69276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304427"/>
    <w:multiLevelType w:val="hybridMultilevel"/>
    <w:tmpl w:val="18605B1E"/>
    <w:lvl w:ilvl="0" w:tplc="832E22C8">
      <w:start w:val="1"/>
      <w:numFmt w:val="bullet"/>
      <w:lvlText w:val="­"/>
      <w:lvlJc w:val="left"/>
      <w:pPr>
        <w:ind w:left="7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16794323"/>
    <w:multiLevelType w:val="hybridMultilevel"/>
    <w:tmpl w:val="4AB8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BB3404"/>
    <w:multiLevelType w:val="multilevel"/>
    <w:tmpl w:val="0B7ACA5E"/>
    <w:numStyleLink w:val="OutlinedList"/>
  </w:abstractNum>
  <w:abstractNum w:abstractNumId="18" w15:restartNumberingAfterBreak="0">
    <w:nsid w:val="17D216E3"/>
    <w:multiLevelType w:val="hybridMultilevel"/>
    <w:tmpl w:val="633EE13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1B106CB5"/>
    <w:multiLevelType w:val="multilevel"/>
    <w:tmpl w:val="8B42FF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upperLetter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. 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BB93402"/>
    <w:multiLevelType w:val="hybridMultilevel"/>
    <w:tmpl w:val="F926D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F323F1"/>
    <w:multiLevelType w:val="hybridMultilevel"/>
    <w:tmpl w:val="202E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EB0864"/>
    <w:multiLevelType w:val="multilevel"/>
    <w:tmpl w:val="831673B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upperLetter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. 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22720A2"/>
    <w:multiLevelType w:val="hybridMultilevel"/>
    <w:tmpl w:val="1DB06A3C"/>
    <w:lvl w:ilvl="0" w:tplc="832E22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453B0"/>
    <w:multiLevelType w:val="hybridMultilevel"/>
    <w:tmpl w:val="9F56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84EF1"/>
    <w:multiLevelType w:val="multilevel"/>
    <w:tmpl w:val="EE92E82C"/>
    <w:numStyleLink w:val="BulletListLevel2"/>
  </w:abstractNum>
  <w:abstractNum w:abstractNumId="26" w15:restartNumberingAfterBreak="0">
    <w:nsid w:val="48C31BD7"/>
    <w:multiLevelType w:val="hybridMultilevel"/>
    <w:tmpl w:val="E482D5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848FE"/>
    <w:multiLevelType w:val="hybridMultilevel"/>
    <w:tmpl w:val="E8A0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91D7088"/>
    <w:multiLevelType w:val="hybridMultilevel"/>
    <w:tmpl w:val="BCE6339A"/>
    <w:lvl w:ilvl="0" w:tplc="04090005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30" w15:restartNumberingAfterBreak="0">
    <w:nsid w:val="5C9E6DF7"/>
    <w:multiLevelType w:val="hybridMultilevel"/>
    <w:tmpl w:val="F1FCF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D90372"/>
    <w:multiLevelType w:val="hybridMultilevel"/>
    <w:tmpl w:val="BF2A2BCE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E7C8E"/>
    <w:multiLevelType w:val="hybridMultilevel"/>
    <w:tmpl w:val="73F8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02411D"/>
    <w:multiLevelType w:val="hybridMultilevel"/>
    <w:tmpl w:val="73F8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5" w15:restartNumberingAfterBreak="0">
    <w:nsid w:val="74677048"/>
    <w:multiLevelType w:val="hybridMultilevel"/>
    <w:tmpl w:val="D1EE4260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6DC349D"/>
    <w:multiLevelType w:val="hybridMultilevel"/>
    <w:tmpl w:val="2EC4711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7C687D56"/>
    <w:multiLevelType w:val="hybridMultilevel"/>
    <w:tmpl w:val="E482D5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5"/>
  </w:num>
  <w:num w:numId="3">
    <w:abstractNumId w:val="14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4"/>
  </w:num>
  <w:num w:numId="16">
    <w:abstractNumId w:val="17"/>
  </w:num>
  <w:num w:numId="17">
    <w:abstractNumId w:val="33"/>
  </w:num>
  <w:num w:numId="18">
    <w:abstractNumId w:val="32"/>
  </w:num>
  <w:num w:numId="19">
    <w:abstractNumId w:val="12"/>
  </w:num>
  <w:num w:numId="20">
    <w:abstractNumId w:val="20"/>
  </w:num>
  <w:num w:numId="21">
    <w:abstractNumId w:val="21"/>
  </w:num>
  <w:num w:numId="22">
    <w:abstractNumId w:val="22"/>
  </w:num>
  <w:num w:numId="23">
    <w:abstractNumId w:val="28"/>
  </w:num>
  <w:num w:numId="24">
    <w:abstractNumId w:val="25"/>
  </w:num>
  <w:num w:numId="25">
    <w:abstractNumId w:val="10"/>
  </w:num>
  <w:num w:numId="26">
    <w:abstractNumId w:val="30"/>
  </w:num>
  <w:num w:numId="27">
    <w:abstractNumId w:val="29"/>
  </w:num>
  <w:num w:numId="28">
    <w:abstractNumId w:val="36"/>
  </w:num>
  <w:num w:numId="29">
    <w:abstractNumId w:val="18"/>
  </w:num>
  <w:num w:numId="30">
    <w:abstractNumId w:val="16"/>
  </w:num>
  <w:num w:numId="31">
    <w:abstractNumId w:val="11"/>
  </w:num>
  <w:num w:numId="32">
    <w:abstractNumId w:val="24"/>
  </w:num>
  <w:num w:numId="33">
    <w:abstractNumId w:val="15"/>
  </w:num>
  <w:num w:numId="34">
    <w:abstractNumId w:val="13"/>
  </w:num>
  <w:num w:numId="35">
    <w:abstractNumId w:val="23"/>
  </w:num>
  <w:num w:numId="36">
    <w:abstractNumId w:val="37"/>
  </w:num>
  <w:num w:numId="37">
    <w:abstractNumId w:val="2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hideGrammaticalError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512"/>
    <w:rsid w:val="000071C9"/>
    <w:rsid w:val="00010C75"/>
    <w:rsid w:val="00014061"/>
    <w:rsid w:val="00023E3E"/>
    <w:rsid w:val="00032286"/>
    <w:rsid w:val="00045F46"/>
    <w:rsid w:val="00052611"/>
    <w:rsid w:val="0006134C"/>
    <w:rsid w:val="00064BA9"/>
    <w:rsid w:val="000668B5"/>
    <w:rsid w:val="00074C98"/>
    <w:rsid w:val="00083FB5"/>
    <w:rsid w:val="00087B9E"/>
    <w:rsid w:val="00095D8B"/>
    <w:rsid w:val="00096655"/>
    <w:rsid w:val="000E71CA"/>
    <w:rsid w:val="000F3234"/>
    <w:rsid w:val="0010060A"/>
    <w:rsid w:val="00125E94"/>
    <w:rsid w:val="001321AC"/>
    <w:rsid w:val="001375A9"/>
    <w:rsid w:val="001616D3"/>
    <w:rsid w:val="0016257F"/>
    <w:rsid w:val="001638CA"/>
    <w:rsid w:val="0017301E"/>
    <w:rsid w:val="00176BC9"/>
    <w:rsid w:val="001807CB"/>
    <w:rsid w:val="00181D59"/>
    <w:rsid w:val="00196F45"/>
    <w:rsid w:val="001A2347"/>
    <w:rsid w:val="001A2A47"/>
    <w:rsid w:val="001A3096"/>
    <w:rsid w:val="001B15DA"/>
    <w:rsid w:val="001C57B1"/>
    <w:rsid w:val="001D050C"/>
    <w:rsid w:val="001D0FA3"/>
    <w:rsid w:val="001D11D1"/>
    <w:rsid w:val="001D50DD"/>
    <w:rsid w:val="001D6ABA"/>
    <w:rsid w:val="001E1C1E"/>
    <w:rsid w:val="001F3ED6"/>
    <w:rsid w:val="001F4BD9"/>
    <w:rsid w:val="00203408"/>
    <w:rsid w:val="00211E5A"/>
    <w:rsid w:val="0026207A"/>
    <w:rsid w:val="00263250"/>
    <w:rsid w:val="00274E01"/>
    <w:rsid w:val="00281AAC"/>
    <w:rsid w:val="002C6762"/>
    <w:rsid w:val="002C72C8"/>
    <w:rsid w:val="002E0C75"/>
    <w:rsid w:val="002E7494"/>
    <w:rsid w:val="002F32E6"/>
    <w:rsid w:val="00312E02"/>
    <w:rsid w:val="00317D88"/>
    <w:rsid w:val="003224F0"/>
    <w:rsid w:val="00323976"/>
    <w:rsid w:val="00326C4C"/>
    <w:rsid w:val="00327D0E"/>
    <w:rsid w:val="00342249"/>
    <w:rsid w:val="00345A52"/>
    <w:rsid w:val="003518AD"/>
    <w:rsid w:val="00353598"/>
    <w:rsid w:val="003579FC"/>
    <w:rsid w:val="00373DAE"/>
    <w:rsid w:val="003836E8"/>
    <w:rsid w:val="00394E31"/>
    <w:rsid w:val="003979B8"/>
    <w:rsid w:val="003C742E"/>
    <w:rsid w:val="003D1CBD"/>
    <w:rsid w:val="003D7C84"/>
    <w:rsid w:val="003F0C15"/>
    <w:rsid w:val="003F2B16"/>
    <w:rsid w:val="0040694B"/>
    <w:rsid w:val="00412184"/>
    <w:rsid w:val="004324BF"/>
    <w:rsid w:val="00433274"/>
    <w:rsid w:val="004366E5"/>
    <w:rsid w:val="00437F06"/>
    <w:rsid w:val="00442F5A"/>
    <w:rsid w:val="00447FFB"/>
    <w:rsid w:val="00453026"/>
    <w:rsid w:val="00455F10"/>
    <w:rsid w:val="00475C6A"/>
    <w:rsid w:val="00476102"/>
    <w:rsid w:val="00485321"/>
    <w:rsid w:val="00490DE1"/>
    <w:rsid w:val="00496CB7"/>
    <w:rsid w:val="004976F7"/>
    <w:rsid w:val="004A6FBB"/>
    <w:rsid w:val="004B3007"/>
    <w:rsid w:val="004C4EC0"/>
    <w:rsid w:val="004D3D7D"/>
    <w:rsid w:val="005134B4"/>
    <w:rsid w:val="00525770"/>
    <w:rsid w:val="00540869"/>
    <w:rsid w:val="005508A7"/>
    <w:rsid w:val="005577FF"/>
    <w:rsid w:val="005710AE"/>
    <w:rsid w:val="0057274E"/>
    <w:rsid w:val="00575461"/>
    <w:rsid w:val="00582BED"/>
    <w:rsid w:val="00586610"/>
    <w:rsid w:val="00591371"/>
    <w:rsid w:val="00591378"/>
    <w:rsid w:val="00597A8C"/>
    <w:rsid w:val="005C0419"/>
    <w:rsid w:val="005C2839"/>
    <w:rsid w:val="005C289C"/>
    <w:rsid w:val="005C4A39"/>
    <w:rsid w:val="005D3714"/>
    <w:rsid w:val="005D6BC3"/>
    <w:rsid w:val="00614A0D"/>
    <w:rsid w:val="006225C3"/>
    <w:rsid w:val="00646CE3"/>
    <w:rsid w:val="0065722C"/>
    <w:rsid w:val="00672681"/>
    <w:rsid w:val="00674B49"/>
    <w:rsid w:val="00680BCA"/>
    <w:rsid w:val="006908AB"/>
    <w:rsid w:val="006A7714"/>
    <w:rsid w:val="006B0D50"/>
    <w:rsid w:val="006C59A9"/>
    <w:rsid w:val="006C74C1"/>
    <w:rsid w:val="006D704F"/>
    <w:rsid w:val="006E5CE9"/>
    <w:rsid w:val="007045E1"/>
    <w:rsid w:val="00707F39"/>
    <w:rsid w:val="00710E0C"/>
    <w:rsid w:val="00716717"/>
    <w:rsid w:val="00743E7B"/>
    <w:rsid w:val="00762FEA"/>
    <w:rsid w:val="00771BD8"/>
    <w:rsid w:val="0078319D"/>
    <w:rsid w:val="00790981"/>
    <w:rsid w:val="0079298D"/>
    <w:rsid w:val="007962CC"/>
    <w:rsid w:val="007A4936"/>
    <w:rsid w:val="007A727A"/>
    <w:rsid w:val="007B4849"/>
    <w:rsid w:val="007B7D0F"/>
    <w:rsid w:val="007C0B1E"/>
    <w:rsid w:val="007D2A85"/>
    <w:rsid w:val="007E4617"/>
    <w:rsid w:val="007E599F"/>
    <w:rsid w:val="007E60ED"/>
    <w:rsid w:val="007E79AE"/>
    <w:rsid w:val="007F6358"/>
    <w:rsid w:val="00815582"/>
    <w:rsid w:val="00815A82"/>
    <w:rsid w:val="00823BED"/>
    <w:rsid w:val="00826906"/>
    <w:rsid w:val="00835A66"/>
    <w:rsid w:val="008460CF"/>
    <w:rsid w:val="0086045F"/>
    <w:rsid w:val="00864D4A"/>
    <w:rsid w:val="008B4BF1"/>
    <w:rsid w:val="008B4F75"/>
    <w:rsid w:val="008B7D00"/>
    <w:rsid w:val="008D0B73"/>
    <w:rsid w:val="008D2418"/>
    <w:rsid w:val="008D3EF7"/>
    <w:rsid w:val="008F0BDA"/>
    <w:rsid w:val="00901B2A"/>
    <w:rsid w:val="00901E75"/>
    <w:rsid w:val="00936002"/>
    <w:rsid w:val="00937BE7"/>
    <w:rsid w:val="0094442F"/>
    <w:rsid w:val="0094499B"/>
    <w:rsid w:val="009553D1"/>
    <w:rsid w:val="009758E8"/>
    <w:rsid w:val="0097744D"/>
    <w:rsid w:val="0098620F"/>
    <w:rsid w:val="00990424"/>
    <w:rsid w:val="00992B78"/>
    <w:rsid w:val="009A4C68"/>
    <w:rsid w:val="009B4849"/>
    <w:rsid w:val="009D1F50"/>
    <w:rsid w:val="009F00A6"/>
    <w:rsid w:val="00A0153E"/>
    <w:rsid w:val="00A056C1"/>
    <w:rsid w:val="00A14D4F"/>
    <w:rsid w:val="00A20D89"/>
    <w:rsid w:val="00A236B7"/>
    <w:rsid w:val="00A40077"/>
    <w:rsid w:val="00A501FD"/>
    <w:rsid w:val="00A56C9F"/>
    <w:rsid w:val="00A665EA"/>
    <w:rsid w:val="00A7059D"/>
    <w:rsid w:val="00A70895"/>
    <w:rsid w:val="00A965C3"/>
    <w:rsid w:val="00A97AE9"/>
    <w:rsid w:val="00AA100F"/>
    <w:rsid w:val="00AA4C17"/>
    <w:rsid w:val="00AA521B"/>
    <w:rsid w:val="00AA6F1B"/>
    <w:rsid w:val="00AC1A42"/>
    <w:rsid w:val="00AC3BAE"/>
    <w:rsid w:val="00AD1512"/>
    <w:rsid w:val="00B06C50"/>
    <w:rsid w:val="00B138A8"/>
    <w:rsid w:val="00B341C0"/>
    <w:rsid w:val="00B3623E"/>
    <w:rsid w:val="00B37AA3"/>
    <w:rsid w:val="00B42E79"/>
    <w:rsid w:val="00B478A3"/>
    <w:rsid w:val="00B47D56"/>
    <w:rsid w:val="00B55A0E"/>
    <w:rsid w:val="00B57433"/>
    <w:rsid w:val="00B6270E"/>
    <w:rsid w:val="00B64104"/>
    <w:rsid w:val="00B76A61"/>
    <w:rsid w:val="00B82743"/>
    <w:rsid w:val="00B90E9C"/>
    <w:rsid w:val="00BA35D6"/>
    <w:rsid w:val="00BB22E4"/>
    <w:rsid w:val="00BB3183"/>
    <w:rsid w:val="00BB621F"/>
    <w:rsid w:val="00BE10E6"/>
    <w:rsid w:val="00C01176"/>
    <w:rsid w:val="00C01A64"/>
    <w:rsid w:val="00C324BA"/>
    <w:rsid w:val="00C3555E"/>
    <w:rsid w:val="00C376F1"/>
    <w:rsid w:val="00C4527A"/>
    <w:rsid w:val="00C47452"/>
    <w:rsid w:val="00C56618"/>
    <w:rsid w:val="00C60195"/>
    <w:rsid w:val="00C83FB0"/>
    <w:rsid w:val="00C84B18"/>
    <w:rsid w:val="00C92C1E"/>
    <w:rsid w:val="00C94FD3"/>
    <w:rsid w:val="00CB3873"/>
    <w:rsid w:val="00CD5C93"/>
    <w:rsid w:val="00CE0A0D"/>
    <w:rsid w:val="00CE5CA5"/>
    <w:rsid w:val="00CF1EA3"/>
    <w:rsid w:val="00D23139"/>
    <w:rsid w:val="00D24F8E"/>
    <w:rsid w:val="00D30FA3"/>
    <w:rsid w:val="00D33EAE"/>
    <w:rsid w:val="00D3458F"/>
    <w:rsid w:val="00D36600"/>
    <w:rsid w:val="00D41570"/>
    <w:rsid w:val="00D5132D"/>
    <w:rsid w:val="00D60AF0"/>
    <w:rsid w:val="00D747EB"/>
    <w:rsid w:val="00D754B7"/>
    <w:rsid w:val="00D84FF9"/>
    <w:rsid w:val="00DC3663"/>
    <w:rsid w:val="00DD3F36"/>
    <w:rsid w:val="00DE62B6"/>
    <w:rsid w:val="00DE6C6C"/>
    <w:rsid w:val="00DE6E9B"/>
    <w:rsid w:val="00DE7CBE"/>
    <w:rsid w:val="00E2571F"/>
    <w:rsid w:val="00E3024F"/>
    <w:rsid w:val="00E31406"/>
    <w:rsid w:val="00E356C6"/>
    <w:rsid w:val="00E36F9F"/>
    <w:rsid w:val="00E44F22"/>
    <w:rsid w:val="00E464F9"/>
    <w:rsid w:val="00E50FF2"/>
    <w:rsid w:val="00E65CF4"/>
    <w:rsid w:val="00E8121B"/>
    <w:rsid w:val="00E845BF"/>
    <w:rsid w:val="00E922E6"/>
    <w:rsid w:val="00EB078F"/>
    <w:rsid w:val="00EB4EF5"/>
    <w:rsid w:val="00EC53FE"/>
    <w:rsid w:val="00ED4F43"/>
    <w:rsid w:val="00ED6CB9"/>
    <w:rsid w:val="00EF1B22"/>
    <w:rsid w:val="00EF793E"/>
    <w:rsid w:val="00F17AB4"/>
    <w:rsid w:val="00F27F85"/>
    <w:rsid w:val="00F34707"/>
    <w:rsid w:val="00F35C61"/>
    <w:rsid w:val="00F3733F"/>
    <w:rsid w:val="00F42072"/>
    <w:rsid w:val="00F460EC"/>
    <w:rsid w:val="00F60A60"/>
    <w:rsid w:val="00F63433"/>
    <w:rsid w:val="00F70328"/>
    <w:rsid w:val="00F85B21"/>
    <w:rsid w:val="00F9521E"/>
    <w:rsid w:val="00FA746D"/>
    <w:rsid w:val="00FB04A6"/>
    <w:rsid w:val="00FC27BB"/>
    <w:rsid w:val="00FD6858"/>
    <w:rsid w:val="00FF0F24"/>
    <w:rsid w:val="00FF3500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1E6C05D"/>
  <w15:docId w15:val="{EBB84CFE-0F89-2C4A-AF58-52B39F0A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AB4"/>
    <w:rPr>
      <w:rFonts w:ascii="Verdana" w:hAnsi="Verdana" w:cs="Arial"/>
      <w:color w:val="5A5A5A"/>
      <w:szCs w:val="24"/>
      <w:lang w:val="en-GB"/>
    </w:rPr>
  </w:style>
  <w:style w:type="paragraph" w:styleId="Heading1">
    <w:name w:val="heading 1"/>
    <w:aliases w:val="iQuest Heading 1"/>
    <w:basedOn w:val="Normal"/>
    <w:next w:val="Normal"/>
    <w:link w:val="Heading1Char"/>
    <w:autoRedefine/>
    <w:qFormat/>
    <w:rsid w:val="00575461"/>
    <w:pPr>
      <w:keepNext/>
      <w:spacing w:before="480" w:after="120" w:line="240" w:lineRule="atLeast"/>
      <w:ind w:left="360" w:hanging="360"/>
      <w:outlineLvl w:val="0"/>
    </w:pPr>
    <w:rPr>
      <w:bCs/>
      <w:color w:val="0095D6"/>
      <w:kern w:val="28"/>
      <w:sz w:val="24"/>
      <w:szCs w:val="28"/>
    </w:rPr>
  </w:style>
  <w:style w:type="paragraph" w:styleId="Heading2">
    <w:name w:val="heading 2"/>
    <w:aliases w:val="iQuest Heading 2"/>
    <w:basedOn w:val="Normal"/>
    <w:next w:val="Normal"/>
    <w:autoRedefine/>
    <w:qFormat/>
    <w:rsid w:val="004976F7"/>
    <w:pPr>
      <w:keepNext/>
      <w:widowControl w:val="0"/>
      <w:tabs>
        <w:tab w:val="left" w:pos="461"/>
      </w:tabs>
      <w:spacing w:before="240" w:after="120" w:line="240" w:lineRule="atLeast"/>
      <w:outlineLvl w:val="1"/>
    </w:pPr>
    <w:rPr>
      <w:bCs/>
      <w:sz w:val="22"/>
    </w:rPr>
  </w:style>
  <w:style w:type="paragraph" w:styleId="Heading3">
    <w:name w:val="heading 3"/>
    <w:aliases w:val="iQuest Heading 3"/>
    <w:basedOn w:val="Normal"/>
    <w:next w:val="Normal"/>
    <w:autoRedefine/>
    <w:qFormat/>
    <w:rsid w:val="004976F7"/>
    <w:pPr>
      <w:keepNext/>
      <w:widowControl w:val="0"/>
      <w:numPr>
        <w:ilvl w:val="2"/>
        <w:numId w:val="22"/>
      </w:numPr>
      <w:tabs>
        <w:tab w:val="clear" w:pos="720"/>
        <w:tab w:val="left" w:pos="648"/>
        <w:tab w:val="num" w:pos="900"/>
      </w:tabs>
      <w:spacing w:before="240" w:after="120" w:line="240" w:lineRule="atLeast"/>
      <w:ind w:left="360" w:hanging="36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F17AB4"/>
    <w:pPr>
      <w:keepNext/>
      <w:numPr>
        <w:ilvl w:val="3"/>
        <w:numId w:val="4"/>
      </w:numPr>
      <w:tabs>
        <w:tab w:val="left" w:pos="835"/>
      </w:tabs>
      <w:spacing w:before="120"/>
      <w:outlineLvl w:val="3"/>
    </w:pPr>
    <w:rPr>
      <w:bCs/>
      <w:sz w:val="24"/>
    </w:rPr>
  </w:style>
  <w:style w:type="paragraph" w:styleId="Heading5">
    <w:name w:val="heading 5"/>
    <w:basedOn w:val="Normal"/>
    <w:next w:val="Normal"/>
    <w:autoRedefine/>
    <w:qFormat/>
    <w:rsid w:val="001638CA"/>
    <w:pPr>
      <w:numPr>
        <w:ilvl w:val="4"/>
        <w:numId w:val="4"/>
      </w:numPr>
      <w:tabs>
        <w:tab w:val="left" w:pos="1066"/>
      </w:tabs>
      <w:spacing w:before="120"/>
      <w:outlineLvl w:val="4"/>
    </w:pPr>
    <w:rPr>
      <w:b/>
      <w:bCs/>
    </w:rPr>
  </w:style>
  <w:style w:type="paragraph" w:styleId="Heading6">
    <w:name w:val="heading 6"/>
    <w:aliases w:val="Heading,Appendix 1"/>
    <w:basedOn w:val="Heading2"/>
    <w:next w:val="Normal"/>
    <w:autoRedefine/>
    <w:rsid w:val="001616D3"/>
    <w:pPr>
      <w:pageBreakBefore/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"/>
    <w:basedOn w:val="Heading2"/>
    <w:next w:val="Normal"/>
    <w:rsid w:val="001638CA"/>
    <w:pPr>
      <w:numPr>
        <w:ilvl w:val="6"/>
      </w:numPr>
      <w:tabs>
        <w:tab w:val="clear" w:pos="461"/>
        <w:tab w:val="left" w:pos="504"/>
        <w:tab w:val="left" w:pos="576"/>
      </w:tabs>
      <w:spacing w:before="180"/>
      <w:ind w:left="1008" w:hanging="576"/>
      <w:outlineLvl w:val="6"/>
    </w:pPr>
  </w:style>
  <w:style w:type="paragraph" w:styleId="Heading8">
    <w:name w:val="heading 8"/>
    <w:aliases w:val="Appendix 3"/>
    <w:basedOn w:val="Heading7"/>
    <w:next w:val="Normal"/>
    <w:rsid w:val="001638CA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ind w:left="1008" w:hanging="576"/>
      <w:outlineLvl w:val="7"/>
    </w:pPr>
  </w:style>
  <w:style w:type="paragraph" w:styleId="Heading9">
    <w:name w:val="heading 9"/>
    <w:aliases w:val="Appendix 4"/>
    <w:basedOn w:val="Heading8"/>
    <w:next w:val="Normal"/>
    <w:rsid w:val="001638CA"/>
    <w:pPr>
      <w:numPr>
        <w:ilvl w:val="8"/>
      </w:numPr>
      <w:tabs>
        <w:tab w:val="clear" w:pos="691"/>
        <w:tab w:val="clear" w:pos="993"/>
        <w:tab w:val="left" w:pos="864"/>
      </w:tabs>
      <w:ind w:left="1008" w:hanging="576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B621F"/>
    <w:pPr>
      <w:tabs>
        <w:tab w:val="left" w:pos="851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BB621F"/>
    <w:pPr>
      <w:tabs>
        <w:tab w:val="left" w:pos="851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BB621F"/>
    <w:pPr>
      <w:tabs>
        <w:tab w:val="left" w:pos="851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014061"/>
    <w:pPr>
      <w:tabs>
        <w:tab w:val="left" w:pos="993"/>
        <w:tab w:val="right" w:leader="dot" w:pos="10206"/>
      </w:tabs>
      <w:contextualSpacing/>
    </w:pPr>
  </w:style>
  <w:style w:type="paragraph" w:styleId="TOC5">
    <w:name w:val="toc 5"/>
    <w:basedOn w:val="Normal"/>
    <w:next w:val="Normal"/>
    <w:semiHidden/>
    <w:rsid w:val="00014061"/>
    <w:pPr>
      <w:tabs>
        <w:tab w:val="right" w:leader="dot" w:pos="10206"/>
      </w:tabs>
      <w:contextualSpacing/>
    </w:pPr>
  </w:style>
  <w:style w:type="paragraph" w:styleId="TOC6">
    <w:name w:val="toc 6"/>
    <w:basedOn w:val="Normal"/>
    <w:next w:val="Normal"/>
    <w:autoRedefine/>
    <w:semiHidden/>
    <w:rsid w:val="00BB621F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rsid w:val="00014061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rsid w:val="0065722C"/>
    <w:pPr>
      <w:tabs>
        <w:tab w:val="left" w:pos="1350"/>
        <w:tab w:val="right" w:pos="6840"/>
        <w:tab w:val="left" w:pos="7020"/>
      </w:tabs>
      <w:spacing w:before="40" w:after="40"/>
    </w:pPr>
    <w:rPr>
      <w:rFonts w:ascii="Helvetica" w:hAnsi="Helvetica" w:cs="Helvetica"/>
      <w:color w:val="000000"/>
      <w:sz w:val="16"/>
      <w:szCs w:val="16"/>
    </w:rPr>
  </w:style>
  <w:style w:type="paragraph" w:styleId="Title">
    <w:name w:val="Title"/>
    <w:aliases w:val="iQuest Title"/>
    <w:basedOn w:val="iQuest-body"/>
    <w:autoRedefine/>
    <w:qFormat/>
    <w:rsid w:val="004976F7"/>
    <w:pPr>
      <w:tabs>
        <w:tab w:val="left" w:pos="1728"/>
        <w:tab w:val="left" w:pos="7118"/>
      </w:tabs>
      <w:spacing w:before="24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85B21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2Bullet">
    <w:name w:val="2 Bullet"/>
    <w:basedOn w:val="Normal"/>
    <w:pPr>
      <w:numPr>
        <w:numId w:val="2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1638CA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1D0FA3"/>
    <w:pPr>
      <w:numPr>
        <w:numId w:val="3"/>
      </w:numPr>
      <w:tabs>
        <w:tab w:val="clear" w:pos="2574"/>
        <w:tab w:val="left" w:pos="851"/>
        <w:tab w:val="num" w:pos="1350"/>
      </w:tabs>
      <w:ind w:left="1080" w:firstLine="0"/>
    </w:pPr>
  </w:style>
  <w:style w:type="paragraph" w:customStyle="1" w:styleId="PictureTitle">
    <w:name w:val="Picture Title"/>
    <w:basedOn w:val="Normal"/>
    <w:next w:val="Normal"/>
    <w:autoRedefine/>
    <w:rsid w:val="00014061"/>
    <w:pPr>
      <w:keepLines/>
      <w:spacing w:before="120" w:after="240"/>
      <w:jc w:val="center"/>
    </w:pPr>
    <w:rPr>
      <w:i/>
      <w:iCs/>
      <w:kern w:val="28"/>
      <w:szCs w:val="20"/>
      <w:lang w:val="de-CH"/>
    </w:rPr>
  </w:style>
  <w:style w:type="paragraph" w:customStyle="1" w:styleId="Normalbold">
    <w:name w:val="Normal bold"/>
    <w:basedOn w:val="Normal"/>
    <w:autoRedefine/>
    <w:pPr>
      <w:spacing w:before="120"/>
    </w:pPr>
    <w:rPr>
      <w:b/>
      <w:bCs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Footnote">
    <w:name w:val="Footnote"/>
    <w:basedOn w:val="Footer"/>
    <w:pPr>
      <w:framePr w:wrap="notBeside"/>
    </w:pPr>
  </w:style>
  <w:style w:type="character" w:styleId="Hyperlink">
    <w:name w:val="Hyperlink"/>
    <w:basedOn w:val="DefaultParagraphFont"/>
    <w:uiPriority w:val="99"/>
    <w:qFormat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pPr>
      <w:numPr>
        <w:numId w:val="1"/>
      </w:numPr>
      <w:tabs>
        <w:tab w:val="clear" w:pos="360"/>
        <w:tab w:val="left" w:pos="284"/>
      </w:tabs>
      <w:spacing w:before="120"/>
      <w:ind w:left="288" w:hanging="288"/>
    </w:pPr>
  </w:style>
  <w:style w:type="paragraph" w:customStyle="1" w:styleId="TableofContents">
    <w:name w:val="Table of Contents"/>
    <w:basedOn w:val="Normal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eading2Char">
    <w:name w:val="Heading 2 Char"/>
    <w:basedOn w:val="DefaultParagraphFont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17301E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97744D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70328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815582"/>
  </w:style>
  <w:style w:type="character" w:styleId="PageNumber">
    <w:name w:val="page number"/>
    <w:basedOn w:val="DefaultParagraphFont"/>
    <w:rsid w:val="007B7D0F"/>
  </w:style>
  <w:style w:type="character" w:customStyle="1" w:styleId="FooterChar1">
    <w:name w:val="Footer Char1"/>
    <w:aliases w:val="Footer Char Char"/>
    <w:basedOn w:val="DefaultParagraphFont"/>
    <w:link w:val="Footer"/>
    <w:rsid w:val="00014061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5508A7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442F5A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rsid w:val="001638CA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1638CA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1638CA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0694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34707"/>
    <w:pPr>
      <w:spacing w:after="40" w:line="140" w:lineRule="atLeast"/>
      <w:ind w:left="360"/>
    </w:pPr>
    <w:rPr>
      <w:rFonts w:ascii="Garamond" w:hAnsi="Garamond"/>
      <w:spacing w:val="-5"/>
      <w:sz w:val="24"/>
    </w:rPr>
  </w:style>
  <w:style w:type="paragraph" w:customStyle="1" w:styleId="MessageHeaderFirst">
    <w:name w:val="Message Header First"/>
    <w:basedOn w:val="MessageHeader"/>
    <w:next w:val="MessageHeader"/>
    <w:rsid w:val="00F34707"/>
  </w:style>
  <w:style w:type="paragraph" w:customStyle="1" w:styleId="MessageHeaderLabel">
    <w:name w:val="Message Header Label"/>
    <w:basedOn w:val="MessageHeader"/>
    <w:next w:val="MessageHeader"/>
    <w:rsid w:val="00F34707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716717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716717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17301E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2F32E6"/>
    <w:rPr>
      <w:b/>
      <w:bCs/>
    </w:rPr>
  </w:style>
  <w:style w:type="paragraph" w:styleId="BalloonText">
    <w:name w:val="Balloon Text"/>
    <w:basedOn w:val="Normal"/>
    <w:semiHidden/>
    <w:rsid w:val="002F32E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014061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4B3007"/>
    <w:rPr>
      <w:i/>
      <w:color w:val="0000FF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EB078F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B078F"/>
    <w:rPr>
      <w:rFonts w:ascii="Consolas" w:eastAsia="Calibri" w:hAnsi="Consolas" w:cs="Times New Roman"/>
      <w:sz w:val="21"/>
      <w:szCs w:val="21"/>
    </w:rPr>
  </w:style>
  <w:style w:type="paragraph" w:customStyle="1" w:styleId="iQuest-body">
    <w:name w:val="iQuest-body"/>
    <w:basedOn w:val="Normal"/>
    <w:link w:val="iQuest-bodyChar"/>
    <w:qFormat/>
    <w:rsid w:val="004976F7"/>
    <w:pPr>
      <w:spacing w:line="240" w:lineRule="auto"/>
    </w:pPr>
    <w:rPr>
      <w:szCs w:val="20"/>
      <w:lang w:val="en-US"/>
    </w:rPr>
  </w:style>
  <w:style w:type="character" w:customStyle="1" w:styleId="iQuest-bodyChar">
    <w:name w:val="iQuest-body Char"/>
    <w:basedOn w:val="DefaultParagraphFont"/>
    <w:link w:val="iQuest-body"/>
    <w:rsid w:val="004976F7"/>
    <w:rPr>
      <w:rFonts w:ascii="Verdana" w:hAnsi="Verdana" w:cs="Arial"/>
      <w:color w:val="5A5A5A"/>
    </w:rPr>
  </w:style>
  <w:style w:type="character" w:customStyle="1" w:styleId="Titlesub-subChar">
    <w:name w:val="Title sub-sub Char"/>
    <w:basedOn w:val="DefaultParagraphFont"/>
    <w:link w:val="Titlesub-sub"/>
    <w:rsid w:val="00937BE7"/>
    <w:rPr>
      <w:rFonts w:ascii="Arial" w:hAnsi="Arial" w:cs="Arial"/>
      <w:color w:val="000000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937BE7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F1B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AA6F1B"/>
    <w:pPr>
      <w:numPr>
        <w:numId w:val="15"/>
      </w:numPr>
    </w:pPr>
  </w:style>
  <w:style w:type="table" w:styleId="TableGrid7">
    <w:name w:val="Table Grid 7"/>
    <w:basedOn w:val="TableNormal"/>
    <w:rsid w:val="00EC53FE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AC3BA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aliases w:val="iQuest List Paragraph"/>
    <w:basedOn w:val="Normal"/>
    <w:link w:val="ListParagraphChar"/>
    <w:uiPriority w:val="34"/>
    <w:qFormat/>
    <w:rsid w:val="00FD6858"/>
    <w:pPr>
      <w:widowControl w:val="0"/>
      <w:spacing w:before="60" w:after="60" w:line="240" w:lineRule="auto"/>
      <w:ind w:left="720"/>
      <w:contextualSpacing/>
    </w:pPr>
    <w:rPr>
      <w:rFonts w:cs="Times New Roman"/>
      <w:color w:val="595959" w:themeColor="text1" w:themeTint="A6"/>
      <w:sz w:val="18"/>
      <w:szCs w:val="22"/>
      <w:lang w:val="en-US"/>
    </w:rPr>
  </w:style>
  <w:style w:type="paragraph" w:styleId="Subtitle">
    <w:name w:val="Subtitle"/>
    <w:aliases w:val="iQuest Table heading"/>
    <w:basedOn w:val="iQuest-body"/>
    <w:next w:val="Normal"/>
    <w:link w:val="SubtitleChar"/>
    <w:autoRedefine/>
    <w:qFormat/>
    <w:rsid w:val="003D1CBD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iQuest Table heading Char"/>
    <w:basedOn w:val="DefaultParagraphFont"/>
    <w:link w:val="Subtitle"/>
    <w:rsid w:val="003D1CBD"/>
    <w:rPr>
      <w:rFonts w:ascii="Verdana" w:eastAsiaTheme="majorEastAsia" w:hAnsi="Verdana" w:cstheme="majorBidi"/>
      <w:iCs/>
      <w:color w:val="FFFFFF" w:themeColor="background1"/>
      <w:spacing w:val="15"/>
    </w:rPr>
  </w:style>
  <w:style w:type="character" w:customStyle="1" w:styleId="FootnoteChar">
    <w:name w:val="Footnote Char"/>
    <w:basedOn w:val="DefaultParagraphFont"/>
    <w:rsid w:val="00FF0F24"/>
    <w:rPr>
      <w:sz w:val="20"/>
    </w:rPr>
  </w:style>
  <w:style w:type="numbering" w:customStyle="1" w:styleId="BulletListLevel2">
    <w:name w:val="Bullet List Level 2"/>
    <w:basedOn w:val="NoList"/>
    <w:rsid w:val="00FF0F24"/>
    <w:pPr>
      <w:numPr>
        <w:numId w:val="23"/>
      </w:numPr>
    </w:pPr>
  </w:style>
  <w:style w:type="paragraph" w:customStyle="1" w:styleId="iQuestParagraphLevel1">
    <w:name w:val="iQuest Paragraph Level 1"/>
    <w:basedOn w:val="Normal"/>
    <w:qFormat/>
    <w:rsid w:val="00FD6858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iQuestParagraphLevel2">
    <w:name w:val="iQuest Paragraph Level 2"/>
    <w:basedOn w:val="Normal"/>
    <w:link w:val="iQuestParagraphLevel2Char"/>
    <w:qFormat/>
    <w:rsid w:val="00FD6858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iQuestParagraphLevel2Char">
    <w:name w:val="iQuest Paragraph Level 2 Char"/>
    <w:basedOn w:val="DefaultParagraphFont"/>
    <w:link w:val="iQuestParagraphLevel2"/>
    <w:rsid w:val="00FD6858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iQuestParagraphLevel1"/>
    <w:next w:val="iQuestParagraphLevel2"/>
    <w:qFormat/>
    <w:rsid w:val="00FF0F24"/>
    <w:pPr>
      <w:numPr>
        <w:numId w:val="24"/>
      </w:numPr>
      <w:contextualSpacing/>
    </w:pPr>
  </w:style>
  <w:style w:type="character" w:customStyle="1" w:styleId="ListParagraphChar">
    <w:name w:val="List Paragraph Char"/>
    <w:aliases w:val="iQuest List Paragraph Char"/>
    <w:basedOn w:val="DefaultParagraphFont"/>
    <w:link w:val="ListParagraph"/>
    <w:uiPriority w:val="34"/>
    <w:rsid w:val="00FD6858"/>
    <w:rPr>
      <w:rFonts w:ascii="Verdana" w:hAnsi="Verdana"/>
      <w:color w:val="595959" w:themeColor="text1" w:themeTint="A6"/>
      <w:sz w:val="18"/>
      <w:szCs w:val="22"/>
    </w:rPr>
  </w:style>
  <w:style w:type="paragraph" w:customStyle="1" w:styleId="iQuestinfoParagraph2">
    <w:name w:val="iQuest info Paragraph 2"/>
    <w:basedOn w:val="InfoBlue"/>
    <w:next w:val="iQuest-body"/>
    <w:qFormat/>
    <w:rsid w:val="00DE7CBE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QuestinfoParagraph1">
    <w:name w:val="iQuest info Paragraph 1"/>
    <w:basedOn w:val="InfoBlue"/>
    <w:next w:val="iQuest-body"/>
    <w:qFormat/>
    <w:rsid w:val="004976F7"/>
    <w:pPr>
      <w:widowControl w:val="0"/>
      <w:spacing w:before="12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iQuestParagraphLevel3">
    <w:name w:val="iQuest Paragraph Level 3"/>
    <w:basedOn w:val="Normal"/>
    <w:qFormat/>
    <w:rsid w:val="00FD6858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F0F24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F0F24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F0F24"/>
    <w:pPr>
      <w:widowControl w:val="0"/>
      <w:shd w:val="pct5" w:color="auto" w:fill="auto"/>
      <w:spacing w:before="120"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iQuest Heading 1 Char"/>
    <w:basedOn w:val="DefaultParagraphFont"/>
    <w:link w:val="Heading1"/>
    <w:rsid w:val="00575461"/>
    <w:rPr>
      <w:rFonts w:ascii="Verdana" w:hAnsi="Verdana" w:cs="Arial"/>
      <w:bCs/>
      <w:color w:val="0095D6"/>
      <w:kern w:val="28"/>
      <w:sz w:val="24"/>
      <w:szCs w:val="28"/>
      <w:lang w:val="en-GB"/>
    </w:rPr>
  </w:style>
  <w:style w:type="character" w:customStyle="1" w:styleId="HeaderChar">
    <w:name w:val="Header Char"/>
    <w:basedOn w:val="DefaultParagraphFont"/>
    <w:link w:val="Header"/>
    <w:rsid w:val="00176BC9"/>
    <w:rPr>
      <w:rFonts w:ascii="Helvetica" w:hAnsi="Helvetic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575461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575461"/>
    <w:pPr>
      <w:spacing w:before="480" w:after="120" w:line="240" w:lineRule="exact"/>
    </w:pPr>
    <w:rPr>
      <w:color w:val="0095D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Q000018-iQues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Quest Document Template" ma:contentTypeID="0x01010036BAB328E059D74F97FB7A265AD1500D00130889144CA8754F8549FF436D12C8D1" ma:contentTypeVersion="62" ma:contentTypeDescription="" ma:contentTypeScope="" ma:versionID="5334a5b22efe27661698278a41258fd4">
  <xsd:schema xmlns:xsd="http://www.w3.org/2001/XMLSchema" xmlns:xs="http://www.w3.org/2001/XMLSchema" xmlns:p="http://schemas.microsoft.com/office/2006/metadata/properties" xmlns:ns3="f6aec756-4dde-479e-8688-a1dd50a2ce42" xmlns:ns4="5d477e13-ef70-4f4d-b434-72d3186b9653" targetNamespace="http://schemas.microsoft.com/office/2006/metadata/properties" ma:root="true" ma:fieldsID="cc7a926518b45afe6125dd4a68530d0d" ns3:_="" ns4:_="">
    <xsd:import namespace="f6aec756-4dde-479e-8688-a1dd50a2ce42"/>
    <xsd:import namespace="5d477e13-ef70-4f4d-b434-72d3186b9653"/>
    <xsd:element name="properties">
      <xsd:complexType>
        <xsd:sequence>
          <xsd:element name="documentManagement">
            <xsd:complexType>
              <xsd:all>
                <xsd:element ref="ns3:iQuest_x0020_Document_x0020_Identifier" minOccurs="0"/>
                <xsd:element ref="ns3:iQuest_x0020_Document_x0020_Creation_x0020_Date" minOccurs="0"/>
                <xsd:element ref="ns3:iQuest_x0020_Document_x0020_Version" minOccurs="0"/>
                <xsd:element ref="ns3:iQuest_x0020_Document_x0020_Author" minOccurs="0"/>
                <xsd:element ref="ns3:iQuest_x0020_Document_x0020_Email" minOccurs="0"/>
                <xsd:element ref="ns3:iQuest_x0020_Document_x0020_Subject" minOccurs="0"/>
                <xsd:element ref="ns3:iQuest_x0020_Document_x0020_Keywords" minOccurs="0"/>
                <xsd:element ref="ns3:iQuest_x0020_Document_x0020_Category" minOccurs="0"/>
                <xsd:element ref="ns3:iQuest_x0020_Document_x0020_Comment" minOccurs="0"/>
                <xsd:element ref="ns3:iQuest_x0020_Document_x0020_Publisher" minOccurs="0"/>
                <xsd:element ref="ns3:iQuest_x0020_Document_x0020_Publisher_x0020_Email" minOccurs="0"/>
                <xsd:element ref="ns3:iQuest_x0020_Document_x0020_Published_x0020_Date" minOccurs="0"/>
                <xsd:element ref="ns3:iQuest_x0020_Document_x0020_Published_x0020_Version" minOccurs="0"/>
                <xsd:element ref="ns3:iQuest_x0020_Document_x0020_Template_x0020_Name" minOccurs="0"/>
                <xsd:element ref="ns3:iQuest_x0020_Document_x0020_Template_x0020_Version" minOccurs="0"/>
                <xsd:element ref="ns3:iQuest_x0020_Document_x0020_Template_x0020_Published_x0020_Date" minOccurs="0"/>
                <xsd:element ref="ns3:iQuest_x0020_Document_x0020_Template_x0020_Identifier" minOccurs="0"/>
                <xsd:element ref="ns3:iQuest_x0020_Document_x0020_Template_x0020_Author" minOccurs="0"/>
                <xsd:element ref="ns3:iQuest_x0020_Document_x0020_Template_x0020_Email" minOccurs="0"/>
                <xsd:element ref="ns3:TaxCatchAll" minOccurs="0"/>
                <xsd:element ref="ns3:TaxCatchAllLabel" minOccurs="0"/>
                <xsd:element ref="ns3:iQuest_x0020_Document_x0020_Linked_x0020_ProcessTaxHTField0" minOccurs="0"/>
                <xsd:element ref="ns3:iQuest_x0020_Document_x0020_StatusTaxHTField0" minOccurs="0"/>
                <xsd:element ref="ns4:iQuest_x0020_Document_x0020_Template_x0020_Name1" minOccurs="0"/>
                <xsd:element ref="ns4:iQuest_x0020_Document_x0020_Template_x0020_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c756-4dde-479e-8688-a1dd50a2ce42" elementFormDefault="qualified">
    <xsd:import namespace="http://schemas.microsoft.com/office/2006/documentManagement/types"/>
    <xsd:import namespace="http://schemas.microsoft.com/office/infopath/2007/PartnerControls"/>
    <xsd:element name="iQuest_x0020_Document_x0020_Identifier" ma:index="3" nillable="true" ma:displayName="iQuest Document Identifier" ma:internalName="iQuest_x0020_Document_x0020_Identifier" ma:readOnly="false">
      <xsd:simpleType>
        <xsd:restriction base="dms:Text">
          <xsd:maxLength value="40"/>
        </xsd:restriction>
      </xsd:simpleType>
    </xsd:element>
    <xsd:element name="iQuest_x0020_Document_x0020_Creation_x0020_Date" ma:index="4" nillable="true" ma:displayName="iQuest Document Creation Date" ma:format="DateOnly" ma:internalName="iQuest_x0020_Document_x0020_Creation_x0020_Date">
      <xsd:simpleType>
        <xsd:restriction base="dms:DateTime"/>
      </xsd:simpleType>
    </xsd:element>
    <xsd:element name="iQuest_x0020_Document_x0020_Version" ma:index="5" nillable="true" ma:displayName="iQuest Document Version" ma:internalName="iQuest_x0020_Document_x0020_Version" ma:readOnly="false">
      <xsd:simpleType>
        <xsd:restriction base="dms:Text">
          <xsd:maxLength value="11"/>
        </xsd:restriction>
      </xsd:simpleType>
    </xsd:element>
    <xsd:element name="iQuest_x0020_Document_x0020_Author" ma:index="7" nillable="true" ma:displayName="iQuest Document Author" ma:list="UserInfo" ma:SearchPeopleOnly="false" ma:SharePointGroup="0" ma:internalName="iQuest_x0020_Document_x0020_Author" ma:readOnly="false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Quest_x0020_Document_x0020_Email" ma:index="8" nillable="true" ma:displayName="iQuest Document Email" ma:internalName="iQuest_x0020_Document_x0020_Email" ma:readOnly="false">
      <xsd:simpleType>
        <xsd:restriction base="dms:Text">
          <xsd:maxLength value="255"/>
        </xsd:restriction>
      </xsd:simpleType>
    </xsd:element>
    <xsd:element name="iQuest_x0020_Document_x0020_Subject" ma:index="9" nillable="true" ma:displayName="iQuest Document Subject" ma:internalName="iQuest_x0020_Document_x0020_Subject">
      <xsd:simpleType>
        <xsd:restriction base="dms:Text">
          <xsd:maxLength value="255"/>
        </xsd:restriction>
      </xsd:simpleType>
    </xsd:element>
    <xsd:element name="iQuest_x0020_Document_x0020_Keywords" ma:index="10" nillable="true" ma:displayName="iQuest Document Keywords" ma:internalName="iQuest_x0020_Document_x0020_Keywords" ma:readOnly="false">
      <xsd:simpleType>
        <xsd:restriction base="dms:Text">
          <xsd:maxLength value="255"/>
        </xsd:restriction>
      </xsd:simpleType>
    </xsd:element>
    <xsd:element name="iQuest_x0020_Document_x0020_Category" ma:index="11" nillable="true" ma:displayName="iQuest Document Category" ma:internalName="iQuest_x0020_Document_x0020_Category">
      <xsd:simpleType>
        <xsd:restriction base="dms:Text">
          <xsd:maxLength value="255"/>
        </xsd:restriction>
      </xsd:simpleType>
    </xsd:element>
    <xsd:element name="iQuest_x0020_Document_x0020_Comment" ma:index="12" nillable="true" ma:displayName="iQuest Document Comment" ma:internalName="iQuest_x0020_Document_x0020_Comment">
      <xsd:simpleType>
        <xsd:restriction base="dms:Note">
          <xsd:maxLength value="255"/>
        </xsd:restriction>
      </xsd:simpleType>
    </xsd:element>
    <xsd:element name="iQuest_x0020_Document_x0020_Publisher" ma:index="14" nillable="true" ma:displayName="iQuest Document Publisher" ma:list="UserInfo" ma:SearchPeopleOnly="false" ma:SharePointGroup="0" ma:internalName="iQuest_x0020_Document_x0020_Publisher" ma:readOnly="false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Quest_x0020_Document_x0020_Publisher_x0020_Email" ma:index="15" nillable="true" ma:displayName="iQuest Document Publisher Email" ma:internalName="iQuest_x0020_Document_x0020_Publisher_x0020_Email">
      <xsd:simpleType>
        <xsd:restriction base="dms:Text">
          <xsd:maxLength value="255"/>
        </xsd:restriction>
      </xsd:simpleType>
    </xsd:element>
    <xsd:element name="iQuest_x0020_Document_x0020_Published_x0020_Date" ma:index="16" nillable="true" ma:displayName="iQuest Document Published Date" ma:default="[today]" ma:format="DateOnly" ma:internalName="iQuest_x0020_Document_x0020_Published_x0020_Date">
      <xsd:simpleType>
        <xsd:restriction base="dms:DateTime"/>
      </xsd:simpleType>
    </xsd:element>
    <xsd:element name="iQuest_x0020_Document_x0020_Published_x0020_Version" ma:index="17" nillable="true" ma:displayName="iQuest Document Published Version" ma:internalName="iQuest_x0020_Document_x0020_Published_x0020_Version">
      <xsd:simpleType>
        <xsd:restriction base="dms:Text">
          <xsd:maxLength value="11"/>
        </xsd:restriction>
      </xsd:simpleType>
    </xsd:element>
    <xsd:element name="iQuest_x0020_Document_x0020_Template_x0020_Name" ma:index="18" nillable="true" ma:displayName="(old column - obsolete)" ma:list="{86c3c599-a31e-457d-8c25-8277d0ef7c40}" ma:internalName="iQuest_x0020_Document_x0020_Template_x0020_Name" ma:showField="Title" ma:web="5d477e13-ef70-4f4d-b434-72d3186b9653">
      <xsd:simpleType>
        <xsd:restriction base="dms:Lookup"/>
      </xsd:simpleType>
    </xsd:element>
    <xsd:element name="iQuest_x0020_Document_x0020_Template_x0020_Version" ma:index="19" nillable="true" ma:displayName="iQuest Document Template Version" ma:internalName="iQuest_x0020_Document_x0020_Template_x0020_Version" ma:readOnly="false">
      <xsd:simpleType>
        <xsd:restriction base="dms:Text">
          <xsd:maxLength value="11"/>
        </xsd:restriction>
      </xsd:simpleType>
    </xsd:element>
    <xsd:element name="iQuest_x0020_Document_x0020_Template_x0020_Published_x0020_Date" ma:index="20" nillable="true" ma:displayName="iQuest Document Template Published Date" ma:default="[today]" ma:format="DateOnly" ma:internalName="iQuest_x0020_Document_x0020_Template_x0020_Published_x0020_Date">
      <xsd:simpleType>
        <xsd:restriction base="dms:DateTime"/>
      </xsd:simpleType>
    </xsd:element>
    <xsd:element name="iQuest_x0020_Document_x0020_Template_x0020_Identifier" ma:index="21" nillable="true" ma:displayName="iQuest Document Template Identifier" ma:internalName="iQuest_x0020_Document_x0020_Template_x0020_Identifier">
      <xsd:simpleType>
        <xsd:restriction base="dms:Text">
          <xsd:maxLength value="11"/>
        </xsd:restriction>
      </xsd:simpleType>
    </xsd:element>
    <xsd:element name="iQuest_x0020_Document_x0020_Template_x0020_Author" ma:index="22" nillable="true" ma:displayName="iQuest Document Template Author" ma:list="UserInfo" ma:SearchPeopleOnly="false" ma:SharePointGroup="0" ma:internalName="iQuest_x0020_Document_x0020_Template_x0020_Autho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Quest_x0020_Document_x0020_Template_x0020_Email" ma:index="23" nillable="true" ma:displayName="iQuest Document Template Email" ma:internalName="iQuest_x0020_Document_x0020_Template_x0020_Email">
      <xsd:simpleType>
        <xsd:restriction base="dms:Text">
          <xsd:maxLength value="255"/>
        </xsd:restriction>
      </xsd:simpleType>
    </xsd:element>
    <xsd:element name="TaxCatchAll" ma:index="24" nillable="true" ma:displayName="Taxonomy Catch All Column" ma:hidden="true" ma:list="{63819161-4711-4f37-b81f-542fcee35253}" ma:internalName="TaxCatchAll" ma:showField="CatchAllData" ma:web="5d477e13-ef70-4f4d-b434-72d3186b96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5" nillable="true" ma:displayName="Taxonomy Catch All Column1" ma:hidden="true" ma:list="{63819161-4711-4f37-b81f-542fcee35253}" ma:internalName="TaxCatchAllLabel" ma:readOnly="true" ma:showField="CatchAllDataLabel" ma:web="5d477e13-ef70-4f4d-b434-72d3186b96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Quest_x0020_Document_x0020_Linked_x0020_ProcessTaxHTField0" ma:index="30" nillable="true" ma:taxonomy="true" ma:internalName="iQuest_x0020_Document_x0020_Linked_x0020_ProcessTaxHTField0" ma:taxonomyFieldName="iQuest_x0020_Document_x0020_Linked_x0020_Process" ma:displayName="iQuest Document Linked Process" ma:readOnly="false" ma:default="" ma:fieldId="{d12883c2-a8e4-42a9-9b92-27663e6c58a7}" ma:taxonomyMulti="true" ma:sspId="9305b726-a96a-493b-8b7e-732c76d0c2ac" ma:termSetId="bbc12f4e-0b9c-4498-97ae-d035182cb05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Quest_x0020_Document_x0020_StatusTaxHTField0" ma:index="33" nillable="true" ma:taxonomy="true" ma:internalName="iQuest_x0020_Document_x0020_StatusTaxHTField0" ma:taxonomyFieldName="iQuest_x0020_Document_x0020_Status" ma:displayName="iQuest Document Status" ma:readOnly="false" ma:default="" ma:fieldId="{9d0e9747-8f6b-45e7-8aa6-2782ddcef90b}" ma:sspId="9305b726-a96a-493b-8b7e-732c76d0c2ac" ma:termSetId="8d676724-8bdd-43bd-a6b5-65b02f9aacc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77e13-ef70-4f4d-b434-72d3186b9653" elementFormDefault="qualified">
    <xsd:import namespace="http://schemas.microsoft.com/office/2006/documentManagement/types"/>
    <xsd:import namespace="http://schemas.microsoft.com/office/infopath/2007/PartnerControls"/>
    <xsd:element name="iQuest_x0020_Document_x0020_Template_x0020_Name1" ma:index="34" nillable="true" ma:displayName="iQuest Document Template Name" ma:internalName="iQuest_x0020_Document_x0020_Template_x0020_Name1">
      <xsd:simpleType>
        <xsd:restriction base="dms:Text">
          <xsd:maxLength value="255"/>
        </xsd:restriction>
      </xsd:simpleType>
    </xsd:element>
    <xsd:element name="iQuest_x0020_Document_x0020_Template_x0020_URL" ma:index="35" nillable="true" ma:displayName="iQuest Document Template URL" ma:format="Hyperlink" ma:internalName="iQuest_x0020_Document_x0020_Template_x0020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27" ma:displayName="Content Type"/>
        <xsd:element ref="dc:title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9305b726-a96a-493b-8b7e-732c76d0c2ac" ContentTypeId="0x01010036BAB328E059D74F97FB7A265AD1500D" PreviousValue="false"/>
</file>

<file path=customXml/item5.xml><?xml version="1.0" encoding="utf-8"?>
<p:properties xmlns:p="http://schemas.microsoft.com/office/2006/metadata/properties" xmlns:xsi="http://www.w3.org/2001/XMLSchema-instance">
  <documentManagement>
    <iQuest_x0020_Document_x0020_Author xmlns="f6aec756-4dde-479e-8688-a1dd50a2ce42">
      <UserInfo>
        <DisplayName/>
        <AccountId xsi:nil="true"/>
        <AccountType/>
      </UserInfo>
    </iQuest_x0020_Document_x0020_Author>
    <iQuest_x0020_Document_x0020_Published_x0020_Date xmlns="f6aec756-4dde-479e-8688-a1dd50a2ce42" xsi:nil="true"/>
    <iQuest_x0020_Document_x0020_Template_x0020_URL xmlns="5d477e13-ef70-4f4d-b434-72d3186b9653">
      <Url xsi:nil="true"/>
      <Description xsi:nil="true"/>
    </iQuest_x0020_Document_x0020_Template_x0020_URL>
    <iQuest_x0020_Document_x0020_Publisher_x0020_Email xmlns="f6aec756-4dde-479e-8688-a1dd50a2ce42" xsi:nil="true"/>
    <iQuest_x0020_Document_x0020_Template_x0020_Version xmlns="f6aec756-4dde-479e-8688-a1dd50a2ce42">6.0.0</iQuest_x0020_Document_x0020_Template_x0020_Version>
    <iQuest_x0020_Document_x0020_Identifier xmlns="f6aec756-4dde-479e-8688-a1dd50a2ce42">&lt;Document Identifier&gt;</iQuest_x0020_Document_x0020_Identifier>
    <iQuest_x0020_Document_x0020_Template_x0020_Email xmlns="f6aec756-4dde-479e-8688-a1dd50a2ce42">Georgiana.Iancu@iquestgroup.com</iQuest_x0020_Document_x0020_Template_x0020_Email>
    <iQuest_x0020_Document_x0020_Published_x0020_Version xmlns="f6aec756-4dde-479e-8688-a1dd50a2ce42" xsi:nil="true"/>
    <iQuest_x0020_Document_x0020_Keywords xmlns="f6aec756-4dde-479e-8688-a1dd50a2ce42">General;General Template </iQuest_x0020_Document_x0020_Keywords>
    <iQuest_x0020_Document_x0020_Template_x0020_Name xmlns="f6aec756-4dde-479e-8688-a1dd50a2ce42" xsi:nil="true"/>
    <iQuest_x0020_Document_x0020_Publisher xmlns="f6aec756-4dde-479e-8688-a1dd50a2ce42">
      <UserInfo>
        <DisplayName/>
        <AccountId xsi:nil="true"/>
        <AccountType/>
      </UserInfo>
    </iQuest_x0020_Document_x0020_Publisher>
    <iQuest_x0020_Document_x0020_Category xmlns="f6aec756-4dde-479e-8688-a1dd50a2ce42">General Template </iQuest_x0020_Document_x0020_Category>
    <iQuest_x0020_Document_x0020_Template_x0020_Published_x0020_Date xmlns="f6aec756-4dde-479e-8688-a1dd50a2ce42">2012-11-06T22:00:00+00:00</iQuest_x0020_Document_x0020_Template_x0020_Published_x0020_Date>
    <iQuest_x0020_Document_x0020_Template_x0020_Identifier xmlns="f6aec756-4dde-479e-8688-a1dd50a2ce42">IQ000018 </iQuest_x0020_Document_x0020_Template_x0020_Identifier>
    <iQuest_x0020_Document_x0020_Template_x0020_Name1 xmlns="5d477e13-ef70-4f4d-b434-72d3186b9653">iQuest Document Template</iQuest_x0020_Document_x0020_Template_x0020_Name1>
    <iQuest_x0020_Document_x0020_Linked_x0020_ProcessTaxHTField0 xmlns="f6aec756-4dde-479e-8688-a1dd50a2ce42">
      <Terms xmlns="http://schemas.microsoft.com/office/infopath/2007/PartnerControls"/>
    </iQuest_x0020_Document_x0020_Linked_x0020_ProcessTaxHTField0>
    <iQuest_x0020_Document_x0020_StatusTaxHTField0 xmlns="f6aec756-4dde-479e-8688-a1dd50a2ce42">
      <Terms xmlns="http://schemas.microsoft.com/office/infopath/2007/PartnerControls"/>
    </iQuest_x0020_Document_x0020_StatusTaxHTField0>
    <iQuest_x0020_Document_x0020_Creation_x0020_Date xmlns="f6aec756-4dde-479e-8688-a1dd50a2ce42" xsi:nil="true"/>
    <iQuest_x0020_Document_x0020_Version xmlns="f6aec756-4dde-479e-8688-a1dd50a2ce42">&lt;X.Y.Z&gt;</iQuest_x0020_Document_x0020_Version>
    <iQuest_x0020_Document_x0020_Comment xmlns="f6aec756-4dde-479e-8688-a1dd50a2ce42" xsi:nil="true"/>
    <iQuest_x0020_Document_x0020_Email xmlns="f6aec756-4dde-479e-8688-a1dd50a2ce42">&lt;Email&gt;</iQuest_x0020_Document_x0020_Email>
    <iQuest_x0020_Document_x0020_Subject xmlns="f6aec756-4dde-479e-8688-a1dd50a2ce42" xsi:nil="true"/>
    <iQuest_x0020_Document_x0020_Template_x0020_Author xmlns="f6aec756-4dde-479e-8688-a1dd50a2ce42">
      <UserInfo>
        <DisplayName>ESP\georgiana.iancu</DisplayName>
        <AccountId>20</AccountId>
        <AccountType/>
      </UserInfo>
    </iQuest_x0020_Document_x0020_Template_x0020_Author>
    <TaxCatchAll xmlns="f6aec756-4dde-479e-8688-a1dd50a2ce42"/>
  </documentManagement>
</p:properties>
</file>

<file path=customXml/itemProps1.xml><?xml version="1.0" encoding="utf-8"?>
<ds:datastoreItem xmlns:ds="http://schemas.openxmlformats.org/officeDocument/2006/customXml" ds:itemID="{3FCDF9B2-6CBF-483D-B5E1-F06C224DB6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7334CF-AB71-432C-A94B-230BEA010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ec756-4dde-479e-8688-a1dd50a2ce42"/>
    <ds:schemaRef ds:uri="5d477e13-ef70-4f4d-b434-72d3186b9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C778BF-C951-4E80-92A5-8D76C2622C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467A2F-413D-4B2C-B0D9-AD2348220018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58C6DB34-FF04-4028-A53D-86456F372B59}">
  <ds:schemaRefs>
    <ds:schemaRef ds:uri="http://schemas.microsoft.com/office/2006/metadata/properties"/>
    <ds:schemaRef ds:uri="f6aec756-4dde-479e-8688-a1dd50a2ce42"/>
    <ds:schemaRef ds:uri="5d477e13-ef70-4f4d-b434-72d3186b9653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D:\IQ000018-iQuest Document Template.dotx</Template>
  <TotalTime>75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iQuest Document Template</vt:lpstr>
    </vt:vector>
  </TitlesOfParts>
  <Company>iQuest Technologies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iQuest Document Template</dc:title>
  <dc:subject>Subject</dc:subject>
  <dc:creator>oana.bufnea</dc:creator>
  <cp:lastModifiedBy>Daniel Lupu</cp:lastModifiedBy>
  <cp:revision>22</cp:revision>
  <cp:lastPrinted>2004-11-15T12:21:00Z</cp:lastPrinted>
  <dcterms:created xsi:type="dcterms:W3CDTF">2013-02-21T16:41:00Z</dcterms:created>
  <dcterms:modified xsi:type="dcterms:W3CDTF">2021-12-23T15:47:00Z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0x01010036BAB328E059D74F97FB7A265AD1500D00130889144CA8754F8549FF436D12C8D1</vt:lpwstr>
  </property>
  <property fmtid="{D5CDD505-2E9C-101B-9397-08002B2CF9AE}" pid="3" name="iQuest Document Linked Process">
    <vt:lpwstr/>
  </property>
  <property fmtid="{D5CDD505-2E9C-101B-9397-08002B2CF9AE}" pid="4" name="Document number">
    <vt:lpwstr>1</vt:lpwstr>
  </property>
  <property fmtid="{D5CDD505-2E9C-101B-9397-08002B2CF9AE}" pid="5" name="Order">
    <vt:r8>4100</vt:r8>
  </property>
  <property fmtid="{D5CDD505-2E9C-101B-9397-08002B2CF9AE}" pid="6" name="Version">
    <vt:lpwstr>0.0.0</vt:lpwstr>
  </property>
  <property fmtid="{D5CDD505-2E9C-101B-9397-08002B2CF9AE}" pid="7" name="VersionDate">
    <vt:lpwstr>2004-01-01</vt:lpwstr>
  </property>
  <property fmtid="{D5CDD505-2E9C-101B-9397-08002B2CF9AE}" pid="8" name="iQuest Linked Process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iQuest Linked ProcessTaxHTField0">
    <vt:lpwstr/>
  </property>
  <property fmtid="{D5CDD505-2E9C-101B-9397-08002B2CF9AE}" pid="12" name="TemplateUrl">
    <vt:lpwstr/>
  </property>
  <property fmtid="{D5CDD505-2E9C-101B-9397-08002B2CF9AE}" pid="13" name="WorkflowCreationPath">
    <vt:lpwstr>40bf76f2-2ef6-4e80-ae2b-915efe8f9bba,3;40bf76f2-2ef6-4e80-ae2b-915efe8f9bba,3;40bf76f2-2ef6-4e80-ae2b-915efe8f9bba,3;40bf76f2-2ef6-4e80-ae2b-915efe8f9bba,3;40bf76f2-2ef6-4e80-ae2b-915efe8f9bba,3;40bf76f2-2ef6-4e80-ae2b-915efe8f9bba,3;40bf76f2-2ef6-4e80-ae</vt:lpwstr>
  </property>
  <property fmtid="{D5CDD505-2E9C-101B-9397-08002B2CF9AE}" pid="14" name="Publisher Email">
    <vt:lpwstr>&lt;Email&gt;</vt:lpwstr>
  </property>
  <property fmtid="{D5CDD505-2E9C-101B-9397-08002B2CF9AE}" pid="15" name="_dlc_router_declared_record">
    <vt:bool>true</vt:bool>
  </property>
  <property fmtid="{D5CDD505-2E9C-101B-9397-08002B2CF9AE}" pid="16" name="Email">
    <vt:lpwstr>&lt;Email&gt;</vt:lpwstr>
  </property>
  <property fmtid="{D5CDD505-2E9C-101B-9397-08002B2CF9AE}" pid="17" name="Template Publish Date">
    <vt:lpwstr>0000-00-00</vt:lpwstr>
  </property>
  <property fmtid="{D5CDD505-2E9C-101B-9397-08002B2CF9AE}" pid="18" name="Publish Date">
    <vt:lpwstr>0000-00-00</vt:lpwstr>
  </property>
  <property fmtid="{D5CDD505-2E9C-101B-9397-08002B2CF9AE}" pid="19" name="Published Version">
    <vt:lpwstr>0.0.0</vt:lpwstr>
  </property>
  <property fmtid="{D5CDD505-2E9C-101B-9397-08002B2CF9AE}" pid="20" name="iQuest Document Status">
    <vt:lpwstr/>
  </property>
  <property fmtid="{D5CDD505-2E9C-101B-9397-08002B2CF9AE}" pid="21" name="Publisher">
    <vt:lpwstr>Publisher Name</vt:lpwstr>
  </property>
  <property fmtid="{D5CDD505-2E9C-101B-9397-08002B2CF9AE}" pid="22" name="Template Version">
    <vt:lpwstr>0.0.0</vt:lpwstr>
  </property>
</Properties>
</file>